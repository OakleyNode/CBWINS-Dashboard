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69B5" w14:textId="77777777" w:rsidR="00C35E08" w:rsidRDefault="00C35E08" w:rsidP="00C35E08">
      <w:r>
        <w:t>(base) normoforan@Norms-MacBook-Air-2 GrantProjectsAnalysis % pwd</w:t>
      </w:r>
    </w:p>
    <w:p w14:paraId="2BBDFFCD" w14:textId="77777777" w:rsidR="00C35E08" w:rsidRDefault="00C35E08" w:rsidP="00C35E08">
      <w:r>
        <w:t>/Users/normoforan/SynologyDrive/Python Projects/GrantProjectsAnalysis</w:t>
      </w:r>
    </w:p>
    <w:p w14:paraId="330B140C" w14:textId="77777777" w:rsidR="00C35E08" w:rsidRDefault="00C35E08" w:rsidP="00C35E08">
      <w:r>
        <w:t>(base) normoforan@Norms-MacBook-Air-2 GrantProjectsAnalysis % ls</w:t>
      </w:r>
    </w:p>
    <w:p w14:paraId="4B0CE028" w14:textId="77777777" w:rsidR="00C35E08" w:rsidRDefault="00C35E08" w:rsidP="00C35E08">
      <w:r>
        <w:t>BOB-04_2023-09-21.ipynb                 Graphs-DO_Mar-Jul2023.ipynb             Graphs-WTemp_Mar-Jul2023.ipynb          StMarysRiverFlow_vs_Salinity-ALL.ipynb  Test_USGS_MacRun.ipynb</w:t>
      </w:r>
    </w:p>
    <w:p w14:paraId="48004987" w14:textId="77777777" w:rsidR="00C35E08" w:rsidRDefault="00C35E08" w:rsidP="00C35E08">
      <w:r>
        <w:t>BOB-06_drops_graph.ipynb                Graphs-PH_Mar-Jul2023.ipynb             Graphs-wCBLTempS_Mar-Jul2023.ipynb      StMarysRiverFlow_vs_Salinity-SB01.ipynb graph_file3_6</w:t>
      </w:r>
    </w:p>
    <w:p w14:paraId="4E11A891" w14:textId="77777777" w:rsidR="00C35E08" w:rsidRDefault="00C35E08" w:rsidP="00C35E08">
      <w:r>
        <w:t>BOB-07_drops_graph.ipynb                Graphs-SalinityConV_Mar-Jul2023.ipynb   RSSI.ipynb                              StMarysRiverFlow_vs_Salinity-SB02.ipynb test-graph.ipynb</w:t>
      </w:r>
    </w:p>
    <w:p w14:paraId="167CAB6E" w14:textId="77777777" w:rsidR="00C35E08" w:rsidRDefault="00C35E08" w:rsidP="00C35E08">
      <w:r>
        <w:t>DS18B20_14DevComps.ipynb                Graphs-SalinityMA_Mar-Jul2023.ipynb     SB-05_2023-09-23.ipynb                  StMarysRiverFlow_vs_Salinity-SB03.ipynb test-graph.py</w:t>
      </w:r>
    </w:p>
    <w:p w14:paraId="47C94BE4" w14:textId="77777777" w:rsidR="00C35E08" w:rsidRDefault="00C35E08" w:rsidP="00C35E08">
      <w:r>
        <w:t>GrantProjectsAnalysis.code-workspace    Graphs-Salinity_Mar-Jul2023.ipynb       SolarPower.ipynb                        Test_Requests-Lib.ipynb                 testing_stace.ipynb</w:t>
      </w:r>
    </w:p>
    <w:p w14:paraId="107134C2" w14:textId="77777777" w:rsidR="00C35E08" w:rsidRDefault="00C35E08" w:rsidP="00C35E08">
      <w:r>
        <w:t>(base) normoforan@Norms-MacBook-Air-2 GrantProjectsAnalysis % cd ..</w:t>
      </w:r>
    </w:p>
    <w:p w14:paraId="6201C287" w14:textId="77777777" w:rsidR="00C35E08" w:rsidRDefault="00C35E08" w:rsidP="00C35E08">
      <w:r>
        <w:t>(base) normoforan@Norms-MacBook-Air-2 PyPROJECTS % cd CBDASH</w:t>
      </w:r>
    </w:p>
    <w:p w14:paraId="78909CE4" w14:textId="77777777" w:rsidR="00C35E08" w:rsidRDefault="00C35E08" w:rsidP="00C35E08">
      <w:r>
        <w:t>(base) normoforan@Norms-MacBook-Air-2 CBDASH % LS</w:t>
      </w:r>
    </w:p>
    <w:p w14:paraId="5EDFCD97" w14:textId="77777777" w:rsidR="00C35E08" w:rsidRDefault="00C35E08" w:rsidP="00C35E08">
      <w:r>
        <w:t>(base) normoforan@Norms-MacBook-Air-2 CBDASH % ls</w:t>
      </w:r>
    </w:p>
    <w:p w14:paraId="4ADEEFF3" w14:textId="77777777" w:rsidR="00C35E08" w:rsidRDefault="00C35E08" w:rsidP="00C35E08">
      <w:r>
        <w:t>(base) normoforan@Norms-MacBook-Air-2 CBDASH % python -m venv .venv</w:t>
      </w:r>
    </w:p>
    <w:p w14:paraId="65A80BCD" w14:textId="77777777" w:rsidR="00C35E08" w:rsidRDefault="00C35E08" w:rsidP="00C35E08">
      <w:r>
        <w:t>(base) normoforan@Norms-MacBook-Air-2 CBDASH % ls</w:t>
      </w:r>
    </w:p>
    <w:p w14:paraId="7AD99F18" w14:textId="77777777" w:rsidR="00C35E08" w:rsidRDefault="00C35E08" w:rsidP="00C35E08">
      <w:r>
        <w:t>(base) normoforan@Norms-MacBook-Air-2 CBDASH % ls</w:t>
      </w:r>
    </w:p>
    <w:p w14:paraId="09B963F1" w14:textId="77777777" w:rsidR="00C35E08" w:rsidRDefault="00C35E08" w:rsidP="00C35E08">
      <w:r>
        <w:t>(base) normoforan@Norms-MacBook-Air-2 CBDASH % ls -a</w:t>
      </w:r>
    </w:p>
    <w:p w14:paraId="283BD092" w14:textId="77777777" w:rsidR="00C35E08" w:rsidRDefault="00C35E08" w:rsidP="00C35E08">
      <w:r>
        <w:t>.               ..              .DS_Store       .venv</w:t>
      </w:r>
    </w:p>
    <w:p w14:paraId="19BD3779" w14:textId="77777777" w:rsidR="00C35E08" w:rsidRDefault="00C35E08" w:rsidP="00C35E08">
      <w:r>
        <w:t xml:space="preserve">(base) normoforan@Norms-MacBook-Air-2 CBDASH % </w:t>
      </w:r>
    </w:p>
    <w:p w14:paraId="0B05ECE9" w14:textId="77777777" w:rsidR="00C35E08" w:rsidRDefault="00C35E08" w:rsidP="00C35E08">
      <w:r>
        <w:t>(base) normoforan@Norms-MacBook-Air-2 CBDASH % pip install streamlit</w:t>
      </w:r>
    </w:p>
    <w:p w14:paraId="7D5E52D9" w14:textId="77777777" w:rsidR="00C35E08" w:rsidRDefault="00C35E08" w:rsidP="00C35E08">
      <w:r>
        <w:t>Collecting streamlit</w:t>
      </w:r>
    </w:p>
    <w:p w14:paraId="269D557B" w14:textId="77777777" w:rsidR="00C35E08" w:rsidRDefault="00C35E08" w:rsidP="00C35E08">
      <w:r>
        <w:t xml:space="preserve">  Obtaining dependency information for streamlit from https://files.pythonhosted.org/packages/d3/96/9251b421d0a1c7d625a82a04bea56b8a9830c785940ec16db454b85c6db7/streamlit-1.29.0-py2.py3-none-any.whl.metadata</w:t>
      </w:r>
    </w:p>
    <w:p w14:paraId="7CE512E4" w14:textId="77777777" w:rsidR="00C35E08" w:rsidRDefault="00C35E08" w:rsidP="00C35E08">
      <w:r>
        <w:t xml:space="preserve">  Downloading streamlit-1.29.0-py2.py3-none-any.whl.metadata (8.2 kB)</w:t>
      </w:r>
    </w:p>
    <w:p w14:paraId="7B12B268" w14:textId="77777777" w:rsidR="00C35E08" w:rsidRDefault="00C35E08" w:rsidP="00C35E08">
      <w:r>
        <w:t>Collecting altair&lt;6,&gt;=4.0 (from streamlit)</w:t>
      </w:r>
    </w:p>
    <w:p w14:paraId="17532A1B" w14:textId="77777777" w:rsidR="00C35E08" w:rsidRDefault="00C35E08" w:rsidP="00C35E08">
      <w:r>
        <w:t xml:space="preserve">  Obtaining dependency information for altair&lt;6,&gt;=4.0 from https://files.pythonhosted.org/packages/c5/e4/7fcceef127badbb0d644d730d992410e4f3799b295c9964a172f92a469c7/altair-5.2.0-py3-none-any.whl.metadata</w:t>
      </w:r>
    </w:p>
    <w:p w14:paraId="6C831E0E" w14:textId="77777777" w:rsidR="00C35E08" w:rsidRDefault="00C35E08" w:rsidP="00C35E08">
      <w:r>
        <w:t xml:space="preserve">  Downloading altair-5.2.0-py3-none-any.whl.metadata (8.7 kB)</w:t>
      </w:r>
    </w:p>
    <w:p w14:paraId="7D24ED87" w14:textId="77777777" w:rsidR="00C35E08" w:rsidRDefault="00C35E08" w:rsidP="00C35E08">
      <w:r>
        <w:t>Collecting blinker&lt;2,&gt;=1.0.0 (from streamlit)</w:t>
      </w:r>
    </w:p>
    <w:p w14:paraId="0CB94A35" w14:textId="77777777" w:rsidR="00C35E08" w:rsidRDefault="00C35E08" w:rsidP="00C35E08">
      <w:r>
        <w:t xml:space="preserve">  Obtaining dependency information for blinker&lt;2,&gt;=1.0.0 from https://files.pythonhosted.org/packages/fa/2a/7f3714cbc6356a0efec525ce7a0613d581072ed6eb53eb7b9754f33db807/blinker-1.7.0-py3-none-any.whl.metadata</w:t>
      </w:r>
    </w:p>
    <w:p w14:paraId="3B6097F7" w14:textId="77777777" w:rsidR="00C35E08" w:rsidRDefault="00C35E08" w:rsidP="00C35E08">
      <w:r>
        <w:t xml:space="preserve">  Downloading blinker-1.7.0-py3-none-any.whl.metadata (1.9 kB)</w:t>
      </w:r>
    </w:p>
    <w:p w14:paraId="03B2A7DD" w14:textId="77777777" w:rsidR="00C35E08" w:rsidRDefault="00C35E08" w:rsidP="00C35E08">
      <w:r>
        <w:t>Collecting cachetools&lt;6,&gt;=4.0 (from streamlit)</w:t>
      </w:r>
    </w:p>
    <w:p w14:paraId="77DE878C" w14:textId="77777777" w:rsidR="00C35E08" w:rsidRDefault="00C35E08" w:rsidP="00C35E08">
      <w:r>
        <w:t xml:space="preserve">  Obtaining dependency information for cachetools&lt;6,&gt;=4.0 from https://files.pythonhosted.org/packages/a2/91/2d843adb9fbd911e0da45fbf6f18ca89d07a087c3daa23e955584f90ebf4/cachetools-5.3.2-py3-none-any.whl.metadata</w:t>
      </w:r>
    </w:p>
    <w:p w14:paraId="2F0303E4" w14:textId="77777777" w:rsidR="00C35E08" w:rsidRDefault="00C35E08" w:rsidP="00C35E08">
      <w:r>
        <w:t xml:space="preserve">  Downloading cachetools-5.3.2-py3-none-any.whl.metadata (5.2 kB)</w:t>
      </w:r>
    </w:p>
    <w:p w14:paraId="21B9093D" w14:textId="77777777" w:rsidR="00C35E08" w:rsidRDefault="00C35E08" w:rsidP="00C35E08">
      <w:r>
        <w:t>Collecting click&lt;9,&gt;=7.0 (from streamlit)</w:t>
      </w:r>
    </w:p>
    <w:p w14:paraId="52A4209B" w14:textId="77777777" w:rsidR="00C35E08" w:rsidRDefault="00C35E08" w:rsidP="00C35E08">
      <w:r>
        <w:lastRenderedPageBreak/>
        <w:t xml:space="preserve">  Obtaining dependency information for click&lt;9,&gt;=7.0 from https://files.pythonhosted.org/packages/00/2e/d53fa4befbf2cfa713304affc7ca780ce4fc1fd8710527771b58311a3229/click-8.1.7-py3-none-any.whl.metadata</w:t>
      </w:r>
    </w:p>
    <w:p w14:paraId="7D83C407" w14:textId="77777777" w:rsidR="00C35E08" w:rsidRDefault="00C35E08" w:rsidP="00C35E08">
      <w:r>
        <w:t xml:space="preserve">  Downloading click-8.1.7-py3-none-any.whl.metadata (3.0 kB)</w:t>
      </w:r>
    </w:p>
    <w:p w14:paraId="43044C0F" w14:textId="77777777" w:rsidR="00C35E08" w:rsidRDefault="00C35E08" w:rsidP="00C35E08">
      <w:r>
        <w:t>Collecting importlib-metadata&lt;7,&gt;=1.4 (from streamlit)</w:t>
      </w:r>
    </w:p>
    <w:p w14:paraId="16E6BD88" w14:textId="77777777" w:rsidR="00C35E08" w:rsidRDefault="00C35E08" w:rsidP="00C35E08">
      <w:r>
        <w:t xml:space="preserve">  Obtaining dependency information for importlib-metadata&lt;7,&gt;=1.4 from https://files.pythonhosted.org/packages/59/9b/ecce94952ab5ea74c31dcf9ccf78ccd484eebebef06019bf8cb579ab4519/importlib_metadata-6.11.0-py3-none-any.whl.metadata</w:t>
      </w:r>
    </w:p>
    <w:p w14:paraId="2D01DB55" w14:textId="77777777" w:rsidR="00C35E08" w:rsidRDefault="00C35E08" w:rsidP="00C35E08">
      <w:r>
        <w:t xml:space="preserve">  Downloading importlib_metadata-6.11.0-py3-none-any.whl.metadata (4.9 kB)</w:t>
      </w:r>
    </w:p>
    <w:p w14:paraId="3B4805F3" w14:textId="77777777" w:rsidR="00C35E08" w:rsidRDefault="00C35E08" w:rsidP="00C35E08">
      <w:r>
        <w:t>Collecting numpy&lt;2,&gt;=1.19.3 (from streamlit)</w:t>
      </w:r>
    </w:p>
    <w:p w14:paraId="55190C59" w14:textId="77777777" w:rsidR="00C35E08" w:rsidRDefault="00C35E08" w:rsidP="00C35E08">
      <w:r>
        <w:t xml:space="preserve">  Obtaining dependency information for numpy&lt;2,&gt;=1.19.3 from https://files.pythonhosted.org/packages/2e/54/218ce51bb571a70975f223671b2a86aa951e83abfd2a416a3d540f35115c/numpy-1.26.2-cp311-cp311-macosx_11_0_arm64.whl.metadata</w:t>
      </w:r>
    </w:p>
    <w:p w14:paraId="3CFBA0B4" w14:textId="77777777" w:rsidR="00C35E08" w:rsidRDefault="00C35E08" w:rsidP="00C35E08">
      <w:r>
        <w:t xml:space="preserve">  Downloading numpy-1.26.2-cp311-cp311-macosx_11_0_arm64.whl.metadata (115 kB)</w:t>
      </w:r>
    </w:p>
    <w:p w14:paraId="1C50E239" w14:textId="77777777" w:rsidR="00C35E08" w:rsidRDefault="00C35E08" w:rsidP="00C35E0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115.1/115.1 kB 1.1 MB/s eta 0:00:00</w:t>
      </w:r>
    </w:p>
    <w:p w14:paraId="66036D76" w14:textId="77777777" w:rsidR="00C35E08" w:rsidRDefault="00C35E08" w:rsidP="00C35E08">
      <w:r>
        <w:t>Requirement already satisfied: packaging&lt;24,&gt;=16.8 in /Users/normoforan/miniconda3/lib/python3.11/site-packages (from streamlit) (23.1)</w:t>
      </w:r>
    </w:p>
    <w:p w14:paraId="2C8B3005" w14:textId="77777777" w:rsidR="00C35E08" w:rsidRDefault="00C35E08" w:rsidP="00C35E08">
      <w:r>
        <w:t>Collecting pandas&lt;3,&gt;=1.3.0 (from streamlit)</w:t>
      </w:r>
    </w:p>
    <w:p w14:paraId="72BDF5B9" w14:textId="77777777" w:rsidR="00C35E08" w:rsidRDefault="00C35E08" w:rsidP="00C35E08">
      <w:r>
        <w:t xml:space="preserve">  Obtaining dependency information for pandas&lt;3,&gt;=1.3.0 from https://files.pythonhosted.org/packages/3e/89/cbca600319463a91ae6a46e537d548900ddf2114df66c902344c4fe6bb4c/pandas-2.1.4-cp311-cp311-macosx_11_0_arm64.whl.metadata</w:t>
      </w:r>
    </w:p>
    <w:p w14:paraId="7C88A61A" w14:textId="77777777" w:rsidR="00C35E08" w:rsidRDefault="00C35E08" w:rsidP="00C35E08">
      <w:r>
        <w:t xml:space="preserve">  Downloading pandas-2.1.4-cp311-cp311-macosx_11_0_arm64.whl.metadata (18 kB)</w:t>
      </w:r>
    </w:p>
    <w:p w14:paraId="215922DE" w14:textId="77777777" w:rsidR="00C35E08" w:rsidRDefault="00C35E08" w:rsidP="00C35E08">
      <w:r>
        <w:t>Collecting pillow&lt;11,&gt;=7.1.0 (from streamlit)</w:t>
      </w:r>
    </w:p>
    <w:p w14:paraId="739B5605" w14:textId="77777777" w:rsidR="00C35E08" w:rsidRDefault="00C35E08" w:rsidP="00C35E08">
      <w:r>
        <w:t xml:space="preserve">  Obtaining dependency information for pillow&lt;11,&gt;=7.1.0 from https://files.pythonhosted.org/packages/c3/5b/6bcfd0c2631d1ce4bb29ea597556ed2783404c5ad38635caf7b3f2b19073/Pillow-10.1.0-cp311-cp311-macosx_11_0_arm64.whl.metadata</w:t>
      </w:r>
    </w:p>
    <w:p w14:paraId="293FE093" w14:textId="77777777" w:rsidR="00C35E08" w:rsidRDefault="00C35E08" w:rsidP="00C35E08">
      <w:r>
        <w:t xml:space="preserve">  Downloading Pillow-10.1.0-cp311-cp311-macosx_11_0_arm64.whl.metadata (9.5 kB)</w:t>
      </w:r>
    </w:p>
    <w:p w14:paraId="12972A51" w14:textId="77777777" w:rsidR="00C35E08" w:rsidRDefault="00C35E08" w:rsidP="00C35E08">
      <w:r>
        <w:t>Collecting protobuf&lt;5,&gt;=3.20 (from streamlit)</w:t>
      </w:r>
    </w:p>
    <w:p w14:paraId="4C3F20C5" w14:textId="77777777" w:rsidR="00C35E08" w:rsidRDefault="00C35E08" w:rsidP="00C35E08">
      <w:r>
        <w:t xml:space="preserve">  Obtaining dependency information for protobuf&lt;5,&gt;=3.20 from https://files.pythonhosted.org/packages/e6/db/7b2edc72807d45d72f9db42f3eb86ddaf37f9e55d923159b1dbfc9d835bc/protobuf-4.25.1-cp37-abi3-macosx_10_9_universal2.whl.metadata</w:t>
      </w:r>
    </w:p>
    <w:p w14:paraId="2CD8FA03" w14:textId="77777777" w:rsidR="00C35E08" w:rsidRDefault="00C35E08" w:rsidP="00C35E08">
      <w:r>
        <w:t xml:space="preserve">  Downloading protobuf-4.25.1-cp37-abi3-macosx_10_9_universal2.whl.metadata (541 bytes)</w:t>
      </w:r>
    </w:p>
    <w:p w14:paraId="1AFC13C4" w14:textId="77777777" w:rsidR="00C35E08" w:rsidRDefault="00C35E08" w:rsidP="00C35E08">
      <w:r>
        <w:t>Collecting pyarrow&gt;=6.0 (from streamlit)</w:t>
      </w:r>
    </w:p>
    <w:p w14:paraId="538F1567" w14:textId="77777777" w:rsidR="00C35E08" w:rsidRDefault="00C35E08" w:rsidP="00C35E08">
      <w:r>
        <w:t xml:space="preserve">  Obtaining dependency information for pyarrow&gt;=6.0 from https://files.pythonhosted.org/packages/58/4e/bd9bf0aaead74ba46996cf11a608894e1867e8e5f850fd7679018a117c60/pyarrow-14.0.1-cp311-cp311-macosx_11_0_arm64.whl.metadata</w:t>
      </w:r>
    </w:p>
    <w:p w14:paraId="3334EA09" w14:textId="77777777" w:rsidR="00C35E08" w:rsidRDefault="00C35E08" w:rsidP="00C35E08">
      <w:r>
        <w:t xml:space="preserve">  Downloading pyarrow-14.0.1-cp311-cp311-macosx_11_0_arm64.whl.metadata (3.0 kB)</w:t>
      </w:r>
    </w:p>
    <w:p w14:paraId="1003180A" w14:textId="77777777" w:rsidR="00C35E08" w:rsidRDefault="00C35E08" w:rsidP="00C35E08">
      <w:r>
        <w:t>Collecting python-dateutil&lt;3,&gt;=2.7.3 (from streamlit)</w:t>
      </w:r>
    </w:p>
    <w:p w14:paraId="61BDF705" w14:textId="77777777" w:rsidR="00C35E08" w:rsidRDefault="00C35E08" w:rsidP="00C35E08">
      <w:r>
        <w:t xml:space="preserve">  Using cached python_dateutil-2.8.2-py2.py3-none-any.whl (247 kB)</w:t>
      </w:r>
    </w:p>
    <w:p w14:paraId="4FBA6E48" w14:textId="77777777" w:rsidR="00C35E08" w:rsidRDefault="00C35E08" w:rsidP="00C35E08">
      <w:r>
        <w:t>Requirement already satisfied: requests&lt;3,&gt;=2.27 in /Users/normoforan/miniconda3/lib/python3.11/site-packages (from streamlit) (2.31.0)</w:t>
      </w:r>
    </w:p>
    <w:p w14:paraId="3E259679" w14:textId="77777777" w:rsidR="00C35E08" w:rsidRDefault="00C35E08" w:rsidP="00C35E08">
      <w:r>
        <w:t>Collecting rich&lt;14,&gt;=10.14.0 (from streamlit)</w:t>
      </w:r>
    </w:p>
    <w:p w14:paraId="430A8363" w14:textId="77777777" w:rsidR="00C35E08" w:rsidRDefault="00C35E08" w:rsidP="00C35E08">
      <w:r>
        <w:t xml:space="preserve">  Obtaining dependency information for rich&lt;14,&gt;=10.14.0 from https://files.pythonhosted.org/packages/be/be/1520178fa01eabe014b16e72a952b9f900631142ccd03dc36cf93e30c1ce/rich-13.7.0-py3-none-any.whl.metadata</w:t>
      </w:r>
    </w:p>
    <w:p w14:paraId="055F483B" w14:textId="77777777" w:rsidR="00C35E08" w:rsidRDefault="00C35E08" w:rsidP="00C35E08">
      <w:r>
        <w:lastRenderedPageBreak/>
        <w:t xml:space="preserve">  Downloading rich-13.7.0-py3-none-any.whl.metadata (18 kB)</w:t>
      </w:r>
    </w:p>
    <w:p w14:paraId="3362BC0D" w14:textId="77777777" w:rsidR="00C35E08" w:rsidRDefault="00C35E08" w:rsidP="00C35E08">
      <w:r>
        <w:t>Collecting tenacity&lt;9,&gt;=8.1.0 (from streamlit)</w:t>
      </w:r>
    </w:p>
    <w:p w14:paraId="6DD51689" w14:textId="77777777" w:rsidR="00C35E08" w:rsidRDefault="00C35E08" w:rsidP="00C35E08">
      <w:r>
        <w:t xml:space="preserve">  Obtaining dependency information for tenacity&lt;9,&gt;=8.1.0 from https://files.pythonhosted.org/packages/f4/f1/990741d5bb2487d529d20a433210ffa136a367751e454214013b441c4575/tenacity-8.2.3-py3-none-any.whl.metadata</w:t>
      </w:r>
    </w:p>
    <w:p w14:paraId="22CE817A" w14:textId="77777777" w:rsidR="00C35E08" w:rsidRDefault="00C35E08" w:rsidP="00C35E08">
      <w:r>
        <w:t xml:space="preserve">  Downloading tenacity-8.2.3-py3-none-any.whl.metadata (1.0 kB)</w:t>
      </w:r>
    </w:p>
    <w:p w14:paraId="6749FAF6" w14:textId="77777777" w:rsidR="00C35E08" w:rsidRDefault="00C35E08" w:rsidP="00C35E08">
      <w:r>
        <w:t>Collecting toml&lt;2,&gt;=0.10.1 (from streamlit)</w:t>
      </w:r>
    </w:p>
    <w:p w14:paraId="1C2DA0D0" w14:textId="77777777" w:rsidR="00C35E08" w:rsidRDefault="00C35E08" w:rsidP="00C35E08">
      <w:r>
        <w:t xml:space="preserve">  Downloading toml-0.10.2-py2.py3-none-any.whl (16 kB)</w:t>
      </w:r>
    </w:p>
    <w:p w14:paraId="1D7EFF31" w14:textId="77777777" w:rsidR="00C35E08" w:rsidRDefault="00C35E08" w:rsidP="00C35E08">
      <w:r>
        <w:t>Collecting typing-extensions&lt;5,&gt;=4.3.0 (from streamlit)</w:t>
      </w:r>
    </w:p>
    <w:p w14:paraId="2C10B40C" w14:textId="77777777" w:rsidR="00C35E08" w:rsidRDefault="00C35E08" w:rsidP="00C35E08">
      <w:r>
        <w:t xml:space="preserve">  Obtaining dependency information for typing-extensions&lt;5,&gt;=4.3.0 from https://files.pythonhosted.org/packages/b7/f4/6a90020cd2d93349b442bfcb657d0dc91eee65491600b2cb1d388bc98e6b/typing_extensions-4.9.0-py3-none-any.whl.metadata</w:t>
      </w:r>
    </w:p>
    <w:p w14:paraId="17D80182" w14:textId="77777777" w:rsidR="00C35E08" w:rsidRDefault="00C35E08" w:rsidP="00C35E08">
      <w:r>
        <w:t xml:space="preserve">  Downloading typing_extensions-4.9.0-py3-none-any.whl.metadata (3.0 kB)</w:t>
      </w:r>
    </w:p>
    <w:p w14:paraId="54BEA733" w14:textId="77777777" w:rsidR="00C35E08" w:rsidRDefault="00C35E08" w:rsidP="00C35E08">
      <w:r>
        <w:t>Collecting tzlocal&lt;6,&gt;=1.1 (from streamlit)</w:t>
      </w:r>
    </w:p>
    <w:p w14:paraId="31213A9A" w14:textId="77777777" w:rsidR="00C35E08" w:rsidRDefault="00C35E08" w:rsidP="00C35E08">
      <w:r>
        <w:t xml:space="preserve">  Obtaining dependency information for tzlocal&lt;6,&gt;=1.1 from https://files.pythonhosted.org/packages/97/3f/c4c51c55ff8487f2e6d0e618dba917e3c3ee2caae6cf0fbb59c9b1876f2e/tzlocal-5.2-py3-none-any.whl.metadata</w:t>
      </w:r>
    </w:p>
    <w:p w14:paraId="62D1EF13" w14:textId="77777777" w:rsidR="00C35E08" w:rsidRDefault="00C35E08" w:rsidP="00C35E08">
      <w:r>
        <w:t xml:space="preserve">  Downloading tzlocal-5.2-py3-none-any.whl.metadata (7.8 kB)</w:t>
      </w:r>
    </w:p>
    <w:p w14:paraId="2ACD9088" w14:textId="77777777" w:rsidR="00C35E08" w:rsidRDefault="00C35E08" w:rsidP="00C35E08">
      <w:r>
        <w:t>Collecting validators&lt;1,&gt;=0.2 (from streamlit)</w:t>
      </w:r>
    </w:p>
    <w:p w14:paraId="2B2E8913" w14:textId="77777777" w:rsidR="00C35E08" w:rsidRDefault="00C35E08" w:rsidP="00C35E08">
      <w:r>
        <w:t xml:space="preserve">  Obtaining dependency information for validators&lt;1,&gt;=0.2 from https://files.pythonhosted.org/packages/3a/0c/785d317eea99c3739821718f118c70537639aa43f96bfa1d83a71f68eaf6/validators-0.22.0-py3-none-any.whl.metadata</w:t>
      </w:r>
    </w:p>
    <w:p w14:paraId="334D654F" w14:textId="77777777" w:rsidR="00C35E08" w:rsidRDefault="00C35E08" w:rsidP="00C35E08">
      <w:r>
        <w:t xml:space="preserve">  Downloading validators-0.22.0-py3-none-any.whl.metadata (4.7 kB)</w:t>
      </w:r>
    </w:p>
    <w:p w14:paraId="3B346583" w14:textId="77777777" w:rsidR="00C35E08" w:rsidRDefault="00C35E08" w:rsidP="00C35E08">
      <w:r>
        <w:t>Collecting gitpython!=3.1.19,&lt;4,&gt;=3.0.7 (from streamlit)</w:t>
      </w:r>
    </w:p>
    <w:p w14:paraId="642715F3" w14:textId="77777777" w:rsidR="00C35E08" w:rsidRDefault="00C35E08" w:rsidP="00C35E08">
      <w:r>
        <w:t xml:space="preserve">  Obtaining dependency information for gitpython!=3.1.19,&lt;4,&gt;=3.0.7 from https://files.pythonhosted.org/packages/8d/c4/82b858fb6483dfb5e338123c154d19c043305b01726a67d89532b8f8f01b/GitPython-3.1.40-py3-none-any.whl.metadata</w:t>
      </w:r>
    </w:p>
    <w:p w14:paraId="4A81F06E" w14:textId="77777777" w:rsidR="00C35E08" w:rsidRDefault="00C35E08" w:rsidP="00C35E08">
      <w:r>
        <w:t xml:space="preserve">  Downloading GitPython-3.1.40-py3-none-any.whl.metadata (12 kB)</w:t>
      </w:r>
    </w:p>
    <w:p w14:paraId="75F18E0A" w14:textId="77777777" w:rsidR="00C35E08" w:rsidRDefault="00C35E08" w:rsidP="00C35E08">
      <w:r>
        <w:t>Collecting pydeck&lt;1,&gt;=0.8.0b4 (from streamlit)</w:t>
      </w:r>
    </w:p>
    <w:p w14:paraId="4EE30CEB" w14:textId="77777777" w:rsidR="00C35E08" w:rsidRDefault="00C35E08" w:rsidP="00C35E08">
      <w:r>
        <w:t xml:space="preserve">  Downloading pydeck-0.8.1b0-py2.py3-none-any.whl (4.8 MB)</w:t>
      </w:r>
    </w:p>
    <w:p w14:paraId="777373CD" w14:textId="77777777" w:rsidR="00C35E08" w:rsidRDefault="00C35E08" w:rsidP="00C35E0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4.8/4.8 MB 11.5 MB/s eta 0:00:00</w:t>
      </w:r>
    </w:p>
    <w:p w14:paraId="232E76E9" w14:textId="77777777" w:rsidR="00C35E08" w:rsidRDefault="00C35E08" w:rsidP="00C35E08">
      <w:r>
        <w:t>Collecting tornado&lt;7,&gt;=6.0.3 (from streamlit)</w:t>
      </w:r>
    </w:p>
    <w:p w14:paraId="489490A7" w14:textId="77777777" w:rsidR="00C35E08" w:rsidRDefault="00C35E08" w:rsidP="00C35E08">
      <w:r>
        <w:t xml:space="preserve">  Obtaining dependency information for tornado&lt;7,&gt;=6.0.3 from https://files.pythonhosted.org/packages/4a/2e/3ba930e3af171847d610e07ae878e04fcb7e4d7822f1a2d29a27b128ea24/tornado-6.4-cp38-abi3-macosx_10_9_universal2.whl.metadata</w:t>
      </w:r>
    </w:p>
    <w:p w14:paraId="067E1F81" w14:textId="77777777" w:rsidR="00C35E08" w:rsidRDefault="00C35E08" w:rsidP="00C35E08">
      <w:r>
        <w:t xml:space="preserve">  Downloading tornado-6.4-cp38-abi3-macosx_10_9_universal2.whl.metadata (2.5 kB)</w:t>
      </w:r>
    </w:p>
    <w:p w14:paraId="2F8B3A42" w14:textId="77777777" w:rsidR="00C35E08" w:rsidRDefault="00C35E08" w:rsidP="00C35E08">
      <w:r>
        <w:t>Collecting jinja2 (from altair&lt;6,&gt;=4.0-&gt;streamlit)</w:t>
      </w:r>
    </w:p>
    <w:p w14:paraId="0B46B7C4" w14:textId="77777777" w:rsidR="00C35E08" w:rsidRDefault="00C35E08" w:rsidP="00C35E08">
      <w:r>
        <w:t xml:space="preserve">  Using cached Jinja2-3.1.2-py3-none-any.whl (133 kB)</w:t>
      </w:r>
    </w:p>
    <w:p w14:paraId="3304A01D" w14:textId="77777777" w:rsidR="00C35E08" w:rsidRDefault="00C35E08" w:rsidP="00C35E08">
      <w:r>
        <w:t>Collecting jsonschema&gt;=3.0 (from altair&lt;6,&gt;=4.0-&gt;streamlit)</w:t>
      </w:r>
    </w:p>
    <w:p w14:paraId="537F3E11" w14:textId="77777777" w:rsidR="00C35E08" w:rsidRDefault="00C35E08" w:rsidP="00C35E08">
      <w:r>
        <w:t xml:space="preserve">  Obtaining dependency information for jsonschema&gt;=3.0 from https://files.pythonhosted.org/packages/0f/ed/0058234d8dd2b1fc6beeea8eab945191a05e9d391a63202f49fe23327586/jsonschema-4.20.0-py3-none-any.whl.metadata</w:t>
      </w:r>
    </w:p>
    <w:p w14:paraId="537D0198" w14:textId="77777777" w:rsidR="00C35E08" w:rsidRDefault="00C35E08" w:rsidP="00C35E08">
      <w:r>
        <w:t xml:space="preserve">  Downloading jsonschema-4.20.0-py3-none-any.whl.metadata (8.1 kB)</w:t>
      </w:r>
    </w:p>
    <w:p w14:paraId="7DB301E0" w14:textId="77777777" w:rsidR="00C35E08" w:rsidRDefault="00C35E08" w:rsidP="00C35E08">
      <w:r>
        <w:t>Collecting toolz (from altair&lt;6,&gt;=4.0-&gt;streamlit)</w:t>
      </w:r>
    </w:p>
    <w:p w14:paraId="575BF086" w14:textId="77777777" w:rsidR="00C35E08" w:rsidRDefault="00C35E08" w:rsidP="00C35E08">
      <w:r>
        <w:t xml:space="preserve">  Downloading toolz-0.12.0-py3-none-any.whl (55 kB)</w:t>
      </w:r>
    </w:p>
    <w:p w14:paraId="7D273226" w14:textId="77777777" w:rsidR="00C35E08" w:rsidRDefault="00C35E08" w:rsidP="00C35E08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55.8/55.8 kB 3.3 MB/s eta 0:00:00</w:t>
      </w:r>
    </w:p>
    <w:p w14:paraId="63BBC41A" w14:textId="77777777" w:rsidR="00C35E08" w:rsidRDefault="00C35E08" w:rsidP="00C35E08">
      <w:r>
        <w:t>Collecting gitdb&lt;5,&gt;=4.0.1 (from gitpython!=3.1.19,&lt;4,&gt;=3.0.7-&gt;streamlit)</w:t>
      </w:r>
    </w:p>
    <w:p w14:paraId="355F13A8" w14:textId="77777777" w:rsidR="00C35E08" w:rsidRDefault="00C35E08" w:rsidP="00C35E08">
      <w:r>
        <w:t xml:space="preserve">  Obtaining dependency information for gitdb&lt;5,&gt;=4.0.1 from https://files.pythonhosted.org/packages/fd/5b/8f0c4a5bb9fd491c277c21eff7ccae71b47d43c4446c9d0c6cff2fe8c2c4/gitdb-4.0.11-py3-none-any.whl.metadata</w:t>
      </w:r>
    </w:p>
    <w:p w14:paraId="1B81D153" w14:textId="77777777" w:rsidR="00C35E08" w:rsidRDefault="00C35E08" w:rsidP="00C35E08">
      <w:r>
        <w:t xml:space="preserve">  Downloading gitdb-4.0.11-py3-none-any.whl.metadata (1.2 kB)</w:t>
      </w:r>
    </w:p>
    <w:p w14:paraId="5E4826F5" w14:textId="77777777" w:rsidR="00C35E08" w:rsidRDefault="00C35E08" w:rsidP="00C35E08">
      <w:r>
        <w:t>Collecting zipp&gt;=0.5 (from importlib-metadata&lt;7,&gt;=1.4-&gt;streamlit)</w:t>
      </w:r>
    </w:p>
    <w:p w14:paraId="110B5BA0" w14:textId="77777777" w:rsidR="00C35E08" w:rsidRDefault="00C35E08" w:rsidP="00C35E08">
      <w:r>
        <w:t xml:space="preserve">  Obtaining dependency information for zipp&gt;=0.5 from https://files.pythonhosted.org/packages/d9/66/48866fc6b158c81cc2bfecc04c480f105c6040e8b077bc54c634b4a67926/zipp-3.17.0-py3-none-any.whl.metadata</w:t>
      </w:r>
    </w:p>
    <w:p w14:paraId="7BC6BBB3" w14:textId="77777777" w:rsidR="00C35E08" w:rsidRDefault="00C35E08" w:rsidP="00C35E08">
      <w:r>
        <w:t xml:space="preserve">  Downloading zipp-3.17.0-py3-none-any.whl.metadata (3.7 kB)</w:t>
      </w:r>
    </w:p>
    <w:p w14:paraId="121BB32C" w14:textId="77777777" w:rsidR="00C35E08" w:rsidRDefault="00C35E08" w:rsidP="00C35E08">
      <w:r>
        <w:t>Collecting pytz&gt;=2020.1 (from pandas&lt;3,&gt;=1.3.0-&gt;streamlit)</w:t>
      </w:r>
    </w:p>
    <w:p w14:paraId="4BB55D19" w14:textId="77777777" w:rsidR="00C35E08" w:rsidRDefault="00C35E08" w:rsidP="00C35E08">
      <w:r>
        <w:t xml:space="preserve">  Obtaining dependency information for pytz&gt;=2020.1 from https://files.pythonhosted.org/packages/32/4d/aaf7eff5deb402fd9a24a1449a8119f00d74ae9c2efa79f8ef9994261fc2/pytz-2023.3.post1-py2.py3-none-any.whl.metadata</w:t>
      </w:r>
    </w:p>
    <w:p w14:paraId="07C1782E" w14:textId="77777777" w:rsidR="00C35E08" w:rsidRDefault="00C35E08" w:rsidP="00C35E08">
      <w:r>
        <w:t xml:space="preserve">  Downloading pytz-2023.3.post1-py2.py3-none-any.whl.metadata (22 kB)</w:t>
      </w:r>
    </w:p>
    <w:p w14:paraId="242C2600" w14:textId="77777777" w:rsidR="00C35E08" w:rsidRDefault="00C35E08" w:rsidP="00C35E08">
      <w:r>
        <w:t>Collecting tzdata&gt;=2022.1 (from pandas&lt;3,&gt;=1.3.0-&gt;streamlit)</w:t>
      </w:r>
    </w:p>
    <w:p w14:paraId="4CBA84B2" w14:textId="77777777" w:rsidR="00C35E08" w:rsidRDefault="00C35E08" w:rsidP="00C35E08">
      <w:r>
        <w:t xml:space="preserve">  Downloading tzdata-2023.3-py2.py3-none-any.whl (341 kB)</w:t>
      </w:r>
    </w:p>
    <w:p w14:paraId="2A81916F" w14:textId="77777777" w:rsidR="00C35E08" w:rsidRDefault="00C35E08" w:rsidP="00C35E0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341.8/341.8 kB 7.5 MB/s eta 0:00:00</w:t>
      </w:r>
    </w:p>
    <w:p w14:paraId="47B510F6" w14:textId="77777777" w:rsidR="00C35E08" w:rsidRDefault="00C35E08" w:rsidP="00C35E08">
      <w:r>
        <w:t>Collecting six&gt;=1.5 (from python-dateutil&lt;3,&gt;=2.7.3-&gt;streamlit)</w:t>
      </w:r>
    </w:p>
    <w:p w14:paraId="08588BB5" w14:textId="77777777" w:rsidR="00C35E08" w:rsidRDefault="00C35E08" w:rsidP="00C35E08">
      <w:r>
        <w:t xml:space="preserve">  Using cached six-1.16.0-py2.py3-none-any.whl (11 kB)</w:t>
      </w:r>
    </w:p>
    <w:p w14:paraId="47F4462B" w14:textId="77777777" w:rsidR="00C35E08" w:rsidRDefault="00C35E08" w:rsidP="00C35E08">
      <w:r>
        <w:t>Requirement already satisfied: charset-normalizer&lt;4,&gt;=2 in /Users/normoforan/miniconda3/lib/python3.11/site-packages (from requests&lt;3,&gt;=2.27-&gt;streamlit) (2.0.4)</w:t>
      </w:r>
    </w:p>
    <w:p w14:paraId="0134A7EE" w14:textId="77777777" w:rsidR="00C35E08" w:rsidRDefault="00C35E08" w:rsidP="00C35E08">
      <w:r>
        <w:t>Requirement already satisfied: idna&lt;4,&gt;=2.5 in /Users/normoforan/miniconda3/lib/python3.11/site-packages (from requests&lt;3,&gt;=2.27-&gt;streamlit) (3.4)</w:t>
      </w:r>
    </w:p>
    <w:p w14:paraId="5C1B13CD" w14:textId="77777777" w:rsidR="00C35E08" w:rsidRDefault="00C35E08" w:rsidP="00C35E08">
      <w:r>
        <w:t>Requirement already satisfied: urllib3&lt;3,&gt;=1.21.1 in /Users/normoforan/miniconda3/lib/python3.11/site-packages (from requests&lt;3,&gt;=2.27-&gt;streamlit) (1.26.16)</w:t>
      </w:r>
    </w:p>
    <w:p w14:paraId="15D37E1C" w14:textId="77777777" w:rsidR="00C35E08" w:rsidRDefault="00C35E08" w:rsidP="00C35E08">
      <w:r>
        <w:t>Requirement already satisfied: certifi&gt;=2017.4.17 in /Users/normoforan/miniconda3/lib/python3.11/site-packages (from requests&lt;3,&gt;=2.27-&gt;streamlit) (2023.7.22)</w:t>
      </w:r>
    </w:p>
    <w:p w14:paraId="6D99C6EB" w14:textId="77777777" w:rsidR="00C35E08" w:rsidRDefault="00C35E08" w:rsidP="00C35E08">
      <w:r>
        <w:t>Collecting markdown-it-py&gt;=2.2.0 (from rich&lt;14,&gt;=10.14.0-&gt;streamlit)</w:t>
      </w:r>
    </w:p>
    <w:p w14:paraId="3F7121E7" w14:textId="77777777" w:rsidR="00C35E08" w:rsidRDefault="00C35E08" w:rsidP="00C35E08">
      <w:r>
        <w:t xml:space="preserve">  Obtaining dependency information for markdown-it-py&gt;=2.2.0 from https://files.pythonhosted.org/packages/42/d7/1ec15b46af6af88f19b8e5ffea08fa375d433c998b8a7639e76935c14f1f/markdown_it_py-3.0.0-py3-none-any.whl.metadata</w:t>
      </w:r>
    </w:p>
    <w:p w14:paraId="722E7069" w14:textId="77777777" w:rsidR="00C35E08" w:rsidRDefault="00C35E08" w:rsidP="00C35E08">
      <w:r>
        <w:t xml:space="preserve">  Downloading markdown_it_py-3.0.0-py3-none-any.whl.metadata (6.9 kB)</w:t>
      </w:r>
    </w:p>
    <w:p w14:paraId="7A9B4FA5" w14:textId="77777777" w:rsidR="00C35E08" w:rsidRDefault="00C35E08" w:rsidP="00C35E08">
      <w:r>
        <w:t>Collecting pygments&lt;3.0.0,&gt;=2.13.0 (from rich&lt;14,&gt;=10.14.0-&gt;streamlit)</w:t>
      </w:r>
    </w:p>
    <w:p w14:paraId="334B7589" w14:textId="77777777" w:rsidR="00C35E08" w:rsidRDefault="00C35E08" w:rsidP="00C35E08">
      <w:r>
        <w:t xml:space="preserve">  Obtaining dependency information for pygments&lt;3.0.0,&gt;=2.13.0 from https://files.pythonhosted.org/packages/97/9c/372fef8377a6e340b1704768d20daaded98bf13282b5327beb2e2fe2c7ef/pygments-2.17.2-py3-none-any.whl.metadata</w:t>
      </w:r>
    </w:p>
    <w:p w14:paraId="70E8E7B3" w14:textId="77777777" w:rsidR="00C35E08" w:rsidRDefault="00C35E08" w:rsidP="00C35E08">
      <w:r>
        <w:t xml:space="preserve">  Downloading pygments-2.17.2-py3-none-any.whl.metadata (2.6 kB)</w:t>
      </w:r>
    </w:p>
    <w:p w14:paraId="320DC38D" w14:textId="77777777" w:rsidR="00C35E08" w:rsidRDefault="00C35E08" w:rsidP="00C35E08">
      <w:r>
        <w:t>Collecting smmap&lt;6,&gt;=3.0.1 (from gitdb&lt;5,&gt;=4.0.1-&gt;gitpython!=3.1.19,&lt;4,&gt;=3.0.7-&gt;streamlit)</w:t>
      </w:r>
    </w:p>
    <w:p w14:paraId="5513C5EC" w14:textId="77777777" w:rsidR="00C35E08" w:rsidRDefault="00C35E08" w:rsidP="00C35E08">
      <w:r>
        <w:lastRenderedPageBreak/>
        <w:t xml:space="preserve">  Obtaining dependency information for smmap&lt;6,&gt;=3.0.1 from https://files.pythonhosted.org/packages/a7/a5/10f97f73544edcdef54409f1d839f6049a0d79df68adbc1ceb24d1aaca42/smmap-5.0.1-py3-none-any.whl.metadata</w:t>
      </w:r>
    </w:p>
    <w:p w14:paraId="729CD66F" w14:textId="77777777" w:rsidR="00C35E08" w:rsidRDefault="00C35E08" w:rsidP="00C35E08">
      <w:r>
        <w:t xml:space="preserve">  Downloading smmap-5.0.1-py3-none-any.whl.metadata (4.3 kB)</w:t>
      </w:r>
    </w:p>
    <w:p w14:paraId="05DB4927" w14:textId="77777777" w:rsidR="00C35E08" w:rsidRDefault="00C35E08" w:rsidP="00C35E08">
      <w:r>
        <w:t>Collecting MarkupSafe&gt;=2.0 (from jinja2-&gt;altair&lt;6,&gt;=4.0-&gt;streamlit)</w:t>
      </w:r>
    </w:p>
    <w:p w14:paraId="48921524" w14:textId="77777777" w:rsidR="00C35E08" w:rsidRDefault="00C35E08" w:rsidP="00C35E08">
      <w:r>
        <w:t xml:space="preserve">  Obtaining dependency information for MarkupSafe&gt;=2.0 from https://files.pythonhosted.org/packages/fe/09/c31503cb8150cf688c1534a7135cc39bb9092f8e0e6369ec73494d16ee0e/MarkupSafe-2.1.3-cp311-cp311-macosx_10_9_universal2.whl.metadata</w:t>
      </w:r>
    </w:p>
    <w:p w14:paraId="2741D3DB" w14:textId="77777777" w:rsidR="00C35E08" w:rsidRDefault="00C35E08" w:rsidP="00C35E08">
      <w:r>
        <w:t xml:space="preserve">  Downloading MarkupSafe-2.1.3-cp311-cp311-macosx_10_9_universal2.whl.metadata (3.0 kB)</w:t>
      </w:r>
    </w:p>
    <w:p w14:paraId="236940DE" w14:textId="77777777" w:rsidR="00C35E08" w:rsidRDefault="00C35E08" w:rsidP="00C35E08">
      <w:r>
        <w:t>Collecting attrs&gt;=22.2.0 (from jsonschema&gt;=3.0-&gt;altair&lt;6,&gt;=4.0-&gt;streamlit)</w:t>
      </w:r>
    </w:p>
    <w:p w14:paraId="17EA42FE" w14:textId="77777777" w:rsidR="00C35E08" w:rsidRDefault="00C35E08" w:rsidP="00C35E08">
      <w:r>
        <w:t xml:space="preserve">  Downloading attrs-23.1.0-py3-none-any.whl (61 kB)</w:t>
      </w:r>
    </w:p>
    <w:p w14:paraId="1118C28C" w14:textId="77777777" w:rsidR="00C35E08" w:rsidRDefault="00C35E08" w:rsidP="00C35E0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61.2/61.2 kB 2.0 MB/s eta 0:00:00</w:t>
      </w:r>
    </w:p>
    <w:p w14:paraId="7DEC3824" w14:textId="77777777" w:rsidR="00C35E08" w:rsidRDefault="00C35E08" w:rsidP="00C35E08">
      <w:r>
        <w:t>Collecting jsonschema-specifications&gt;=2023.03.6 (from jsonschema&gt;=3.0-&gt;altair&lt;6,&gt;=4.0-&gt;streamlit)</w:t>
      </w:r>
    </w:p>
    <w:p w14:paraId="6A32C1A0" w14:textId="77777777" w:rsidR="00C35E08" w:rsidRDefault="00C35E08" w:rsidP="00C35E08">
      <w:r>
        <w:t xml:space="preserve">  Obtaining dependency information for jsonschema-specifications&gt;=2023.03.6 from https://files.pythonhosted.org/packages/d7/48/b62ccba8f4ac91817d6a11b340e63806175dafb10234a8cf7140bd389da5/jsonschema_specifications-2023.11.2-py3-none-any.whl.metadata</w:t>
      </w:r>
    </w:p>
    <w:p w14:paraId="383AFD67" w14:textId="77777777" w:rsidR="00C35E08" w:rsidRDefault="00C35E08" w:rsidP="00C35E08">
      <w:r>
        <w:t xml:space="preserve">  Downloading jsonschema_specifications-2023.11.2-py3-none-any.whl.metadata (3.0 kB)</w:t>
      </w:r>
    </w:p>
    <w:p w14:paraId="4A182FEF" w14:textId="77777777" w:rsidR="00C35E08" w:rsidRDefault="00C35E08" w:rsidP="00C35E08">
      <w:r>
        <w:t>Collecting referencing&gt;=0.28.4 (from jsonschema&gt;=3.0-&gt;altair&lt;6,&gt;=4.0-&gt;streamlit)</w:t>
      </w:r>
    </w:p>
    <w:p w14:paraId="1CF3C3A9" w14:textId="77777777" w:rsidR="00C35E08" w:rsidRDefault="00C35E08" w:rsidP="00C35E08">
      <w:r>
        <w:t xml:space="preserve">  Obtaining dependency information for referencing&gt;=0.28.4 from https://files.pythonhosted.org/packages/b4/11/d121780c173336c9bc3a5b8240ed31f518957cc22f6311c76259cb0fcf32/referencing-0.32.0-py3-none-any.whl.metadata</w:t>
      </w:r>
    </w:p>
    <w:p w14:paraId="4EA5EA15" w14:textId="77777777" w:rsidR="00C35E08" w:rsidRDefault="00C35E08" w:rsidP="00C35E08">
      <w:r>
        <w:t xml:space="preserve">  Downloading referencing-0.32.0-py3-none-any.whl.metadata (2.7 kB)</w:t>
      </w:r>
    </w:p>
    <w:p w14:paraId="4E12109A" w14:textId="77777777" w:rsidR="00C35E08" w:rsidRDefault="00C35E08" w:rsidP="00C35E08">
      <w:r>
        <w:t>Collecting rpds-py&gt;=0.7.1 (from jsonschema&gt;=3.0-&gt;altair&lt;6,&gt;=4.0-&gt;streamlit)</w:t>
      </w:r>
    </w:p>
    <w:p w14:paraId="2613D025" w14:textId="77777777" w:rsidR="00C35E08" w:rsidRDefault="00C35E08" w:rsidP="00C35E08">
      <w:r>
        <w:t xml:space="preserve">  Obtaining dependency information for rpds-py&gt;=0.7.1 from https://files.pythonhosted.org/packages/3e/87/62a9ca77c384fbeb96d06955ae49076d42c916043397b89737c4291f1259/rpds_py-0.13.2-cp311-cp311-macosx_11_0_arm64.whl.metadata</w:t>
      </w:r>
    </w:p>
    <w:p w14:paraId="6124DA01" w14:textId="77777777" w:rsidR="00C35E08" w:rsidRDefault="00C35E08" w:rsidP="00C35E08">
      <w:r>
        <w:t xml:space="preserve">  Downloading rpds_py-0.13.2-cp311-cp311-macosx_11_0_arm64.whl.metadata (3.9 kB)</w:t>
      </w:r>
    </w:p>
    <w:p w14:paraId="5DCC4BE7" w14:textId="77777777" w:rsidR="00C35E08" w:rsidRDefault="00C35E08" w:rsidP="00C35E08">
      <w:r>
        <w:t>Collecting mdurl~=0.1 (from markdown-it-py&gt;=2.2.0-&gt;rich&lt;14,&gt;=10.14.0-&gt;streamlit)</w:t>
      </w:r>
    </w:p>
    <w:p w14:paraId="0188BA35" w14:textId="77777777" w:rsidR="00C35E08" w:rsidRDefault="00C35E08" w:rsidP="00C35E08">
      <w:r>
        <w:t xml:space="preserve">  Downloading mdurl-0.1.2-py3-none-any.whl (10.0 kB)</w:t>
      </w:r>
    </w:p>
    <w:p w14:paraId="755C3C32" w14:textId="77777777" w:rsidR="00C35E08" w:rsidRDefault="00C35E08" w:rsidP="00C35E08">
      <w:r>
        <w:t>Downloading streamlit-1.29.0-py2.py3-none-any.whl (8.4 MB)</w:t>
      </w:r>
    </w:p>
    <w:p w14:paraId="6E7E4C2A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8.4/8.4 MB 14.3 MB/s eta 0:00:00</w:t>
      </w:r>
    </w:p>
    <w:p w14:paraId="7E3CD22D" w14:textId="77777777" w:rsidR="00C35E08" w:rsidRDefault="00C35E08" w:rsidP="00C35E08">
      <w:r>
        <w:t>Downloading altair-5.2.0-py3-none-any.whl (996 kB)</w:t>
      </w:r>
    </w:p>
    <w:p w14:paraId="7E581057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996.9/996.9 kB 10.1 MB/s eta 0:00:00</w:t>
      </w:r>
    </w:p>
    <w:p w14:paraId="1377CD86" w14:textId="77777777" w:rsidR="00C35E08" w:rsidRDefault="00C35E08" w:rsidP="00C35E08">
      <w:r>
        <w:t>Downloading blinker-1.7.0-py3-none-any.whl (13 kB)</w:t>
      </w:r>
    </w:p>
    <w:p w14:paraId="76144127" w14:textId="77777777" w:rsidR="00C35E08" w:rsidRDefault="00C35E08" w:rsidP="00C35E08">
      <w:r>
        <w:t>Downloading cachetools-5.3.2-py3-none-any.whl (9.3 kB)</w:t>
      </w:r>
    </w:p>
    <w:p w14:paraId="02146D35" w14:textId="77777777" w:rsidR="00C35E08" w:rsidRDefault="00C35E08" w:rsidP="00C35E08">
      <w:r>
        <w:t>Downloading click-8.1.7-py3-none-any.whl (97 kB)</w:t>
      </w:r>
    </w:p>
    <w:p w14:paraId="64AE3D47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97.9/97.9 kB 4.5 MB/s eta 0:00:00</w:t>
      </w:r>
    </w:p>
    <w:p w14:paraId="0B71C163" w14:textId="77777777" w:rsidR="00C35E08" w:rsidRDefault="00C35E08" w:rsidP="00C35E08">
      <w:r>
        <w:t>Downloading GitPython-3.1.40-py3-none-any.whl (190 kB)</w:t>
      </w:r>
    </w:p>
    <w:p w14:paraId="2614AF5C" w14:textId="77777777" w:rsidR="00C35E08" w:rsidRDefault="00C35E08" w:rsidP="00C35E08">
      <w:r>
        <w:lastRenderedPageBreak/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190.6/190.6 kB 4.5 MB/s eta 0:00:00</w:t>
      </w:r>
    </w:p>
    <w:p w14:paraId="02981F56" w14:textId="77777777" w:rsidR="00C35E08" w:rsidRDefault="00C35E08" w:rsidP="00C35E08">
      <w:r>
        <w:t>Downloading importlib_metadata-6.11.0-py3-none-any.whl (23 kB)</w:t>
      </w:r>
    </w:p>
    <w:p w14:paraId="20F6E196" w14:textId="77777777" w:rsidR="00C35E08" w:rsidRDefault="00C35E08" w:rsidP="00C35E08">
      <w:r>
        <w:t>Downloading numpy-1.26.2-cp311-cp311-macosx_11_0_arm64.whl (14.0 MB)</w:t>
      </w:r>
    </w:p>
    <w:p w14:paraId="3A390BF0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14.0/14.0 MB 10.8 MB/s eta 0:00:00</w:t>
      </w:r>
    </w:p>
    <w:p w14:paraId="398BDBDE" w14:textId="77777777" w:rsidR="00C35E08" w:rsidRDefault="00C35E08" w:rsidP="00C35E08">
      <w:r>
        <w:t>Downloading pandas-2.1.4-cp311-cp311-macosx_11_0_arm64.whl (10.8 MB)</w:t>
      </w:r>
    </w:p>
    <w:p w14:paraId="457E99C8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10.8/10.8 MB 9.6 MB/s eta 0:00:00</w:t>
      </w:r>
    </w:p>
    <w:p w14:paraId="24DE6819" w14:textId="77777777" w:rsidR="00C35E08" w:rsidRDefault="00C35E08" w:rsidP="00C35E08">
      <w:r>
        <w:t>Downloading Pillow-10.1.0-cp311-cp311-macosx_11_0_arm64.whl (3.3 MB)</w:t>
      </w:r>
    </w:p>
    <w:p w14:paraId="034C43C7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3.3/3.3 MB 9.9 MB/s eta 0:00:00</w:t>
      </w:r>
    </w:p>
    <w:p w14:paraId="1FD0E1B7" w14:textId="77777777" w:rsidR="00C35E08" w:rsidRDefault="00C35E08" w:rsidP="00C35E08">
      <w:r>
        <w:t>Downloading protobuf-4.25.1-cp37-abi3-macosx_10_9_universal2.whl (394 kB)</w:t>
      </w:r>
    </w:p>
    <w:p w14:paraId="2B6FFAB5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394.2/394.2 kB 10.9 MB/s eta 0:00:00</w:t>
      </w:r>
    </w:p>
    <w:p w14:paraId="01F1B857" w14:textId="77777777" w:rsidR="00C35E08" w:rsidRDefault="00C35E08" w:rsidP="00C35E08">
      <w:r>
        <w:t>Downloading pyarrow-14.0.1-cp311-cp311-macosx_11_0_arm64.whl (24.0 MB)</w:t>
      </w:r>
    </w:p>
    <w:p w14:paraId="31399921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24.0/24.0 MB 3.7 MB/s eta 0:00:00</w:t>
      </w:r>
    </w:p>
    <w:p w14:paraId="09B45153" w14:textId="77777777" w:rsidR="00C35E08" w:rsidRDefault="00C35E08" w:rsidP="00C35E08">
      <w:r>
        <w:t>Downloading rich-13.7.0-py3-none-any.whl (240 kB)</w:t>
      </w:r>
    </w:p>
    <w:p w14:paraId="65A08875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240.6/240.6 kB 3.4 MB/s eta 0:00:00</w:t>
      </w:r>
    </w:p>
    <w:p w14:paraId="5A9FF041" w14:textId="77777777" w:rsidR="00C35E08" w:rsidRDefault="00C35E08" w:rsidP="00C35E08">
      <w:r>
        <w:t>Downloading tenacity-8.2.3-py3-none-any.whl (24 kB)</w:t>
      </w:r>
    </w:p>
    <w:p w14:paraId="44D0E234" w14:textId="77777777" w:rsidR="00C35E08" w:rsidRDefault="00C35E08" w:rsidP="00C35E08">
      <w:r>
        <w:t>Downloading tornado-6.4-cp38-abi3-macosx_10_9_universal2.whl (433 kB)</w:t>
      </w:r>
    </w:p>
    <w:p w14:paraId="1C82B0A5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433.1/433.1 kB 3.4 MB/s eta 0:00:00</w:t>
      </w:r>
    </w:p>
    <w:p w14:paraId="5CBF75EB" w14:textId="77777777" w:rsidR="00C35E08" w:rsidRDefault="00C35E08" w:rsidP="00C35E08">
      <w:r>
        <w:t>Downloading typing_extensions-4.9.0-py3-none-any.whl (32 kB)</w:t>
      </w:r>
    </w:p>
    <w:p w14:paraId="381B9941" w14:textId="77777777" w:rsidR="00C35E08" w:rsidRDefault="00C35E08" w:rsidP="00C35E08">
      <w:r>
        <w:t>Downloading tzlocal-5.2-py3-none-any.whl (17 kB)</w:t>
      </w:r>
    </w:p>
    <w:p w14:paraId="15D32723" w14:textId="77777777" w:rsidR="00C35E08" w:rsidRDefault="00C35E08" w:rsidP="00C35E08">
      <w:r>
        <w:t>Downloading validators-0.22.0-py3-none-any.whl (26 kB)</w:t>
      </w:r>
    </w:p>
    <w:p w14:paraId="609118FE" w14:textId="77777777" w:rsidR="00C35E08" w:rsidRDefault="00C35E08" w:rsidP="00C35E08">
      <w:r>
        <w:t>Downloading gitdb-4.0.11-py3-none-any.whl (62 kB)</w:t>
      </w:r>
    </w:p>
    <w:p w14:paraId="3978B9B7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62.7/62.7 kB 2.9 MB/s eta 0:00:00</w:t>
      </w:r>
    </w:p>
    <w:p w14:paraId="67797B78" w14:textId="77777777" w:rsidR="00C35E08" w:rsidRDefault="00C35E08" w:rsidP="00C35E08">
      <w:r>
        <w:t>Downloading jsonschema-4.20.0-py3-none-any.whl (84 kB)</w:t>
      </w:r>
    </w:p>
    <w:p w14:paraId="3A828A34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84.7/84.7 kB 2.8 MB/s eta 0:00:00</w:t>
      </w:r>
    </w:p>
    <w:p w14:paraId="3CFCBE0A" w14:textId="77777777" w:rsidR="00C35E08" w:rsidRDefault="00C35E08" w:rsidP="00C35E08">
      <w:r>
        <w:t>Downloading markdown_it_py-3.0.0-py3-none-any.whl (87 kB)</w:t>
      </w:r>
    </w:p>
    <w:p w14:paraId="4713549B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87.5/87.5 kB 2.8 MB/s eta 0:00:00</w:t>
      </w:r>
    </w:p>
    <w:p w14:paraId="4BA1A961" w14:textId="77777777" w:rsidR="00C35E08" w:rsidRDefault="00C35E08" w:rsidP="00C35E08">
      <w:r>
        <w:t>Downloading pygments-2.17.2-py3-none-any.whl (1.2 MB)</w:t>
      </w:r>
    </w:p>
    <w:p w14:paraId="13EBDDBC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1.2/1.2 MB 3.4 MB/s eta 0:00:00</w:t>
      </w:r>
    </w:p>
    <w:p w14:paraId="5AA63390" w14:textId="77777777" w:rsidR="00C35E08" w:rsidRDefault="00C35E08" w:rsidP="00C35E08">
      <w:r>
        <w:t>Downloading pytz-2023.3.post1-py2.py3-none-any.whl (502 kB)</w:t>
      </w:r>
    </w:p>
    <w:p w14:paraId="3514F2FB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502.5/502.5 kB 3.5 MB/s eta 0:00:00</w:t>
      </w:r>
    </w:p>
    <w:p w14:paraId="7FBA4E96" w14:textId="77777777" w:rsidR="00C35E08" w:rsidRDefault="00C35E08" w:rsidP="00C35E08">
      <w:r>
        <w:t>Downloading zipp-3.17.0-py3-none-any.whl (7.4 kB)</w:t>
      </w:r>
    </w:p>
    <w:p w14:paraId="2965D4AB" w14:textId="77777777" w:rsidR="00C35E08" w:rsidRDefault="00C35E08" w:rsidP="00C35E08">
      <w:r>
        <w:lastRenderedPageBreak/>
        <w:t>Downloading jsonschema_specifications-2023.11.2-py3-none-any.whl (17 kB)</w:t>
      </w:r>
    </w:p>
    <w:p w14:paraId="429C677B" w14:textId="77777777" w:rsidR="00C35E08" w:rsidRDefault="00C35E08" w:rsidP="00C35E08">
      <w:r>
        <w:t>Downloading MarkupSafe-2.1.3-cp311-cp311-macosx_10_9_universal2.whl (17 kB)</w:t>
      </w:r>
    </w:p>
    <w:p w14:paraId="053ABED7" w14:textId="77777777" w:rsidR="00C35E08" w:rsidRDefault="00C35E08" w:rsidP="00C35E08">
      <w:r>
        <w:t>Downloading referencing-0.32.0-py3-none-any.whl (26 kB)</w:t>
      </w:r>
    </w:p>
    <w:p w14:paraId="39B7F9D3" w14:textId="77777777" w:rsidR="00C35E08" w:rsidRDefault="00C35E08" w:rsidP="00C35E08">
      <w:r>
        <w:t>Downloading rpds_py-0.13.2-cp311-cp311-macosx_11_0_arm64.whl (327 kB)</w:t>
      </w:r>
    </w:p>
    <w:p w14:paraId="61F7E493" w14:textId="77777777" w:rsidR="00C35E08" w:rsidRDefault="00C35E08" w:rsidP="00C35E0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327.1/327.1 kB 3.2 MB/s eta 0:00:00</w:t>
      </w:r>
    </w:p>
    <w:p w14:paraId="7E08BBD5" w14:textId="77777777" w:rsidR="00C35E08" w:rsidRDefault="00C35E08" w:rsidP="00C35E08">
      <w:r>
        <w:t>Downloading smmap-5.0.1-py3-none-any.whl (24 kB)</w:t>
      </w:r>
    </w:p>
    <w:p w14:paraId="301AD1D1" w14:textId="77777777" w:rsidR="00C35E08" w:rsidRDefault="00C35E08" w:rsidP="00C35E08">
      <w:r>
        <w:t>Installing collected packages: pytz, zipp, validators, tzlocal, tzdata, typing-extensions, tornado, toolz, toml, tenacity, smmap, six, rpds-py, pygments, protobuf, pillow, numpy, mdurl, MarkupSafe, click, cachetools, blinker, attrs, referencing, python-dateutil, pyarrow, markdown-it-py, jinja2, importlib-metadata, gitdb, rich, pydeck, pandas, jsonschema-specifications, gitpython, jsonschema, altair, streamlit</w:t>
      </w:r>
    </w:p>
    <w:p w14:paraId="0FF006EF" w14:textId="77777777" w:rsidR="00C35E08" w:rsidRDefault="00C35E08" w:rsidP="00C35E08">
      <w:r>
        <w:t>Successfully installed MarkupSafe-2.1.3 altair-5.2.0 attrs-23.1.0 blinker-1.7.0 cachetools-5.3.2 click-8.1.7 gitdb-4.0.11 gitpython-3.1.40 importlib-metadata-6.11.0 jinja2-3.1.2 jsonschema-4.20.0 jsonschema-specifications-2023.11.2 markdown-it-py-3.0.0 mdurl-0.1.2 numpy-1.26.2 pandas-2.1.4 pillow-10.1.0 protobuf-4.25.1 pyarrow-14.0.1 pydeck-0.8.1b0 pygments-2.17.2 python-dateutil-2.8.2 pytz-2023.3.post1 referencing-0.32.0 rich-13.7.0 rpds-py-0.13.2 six-1.16.0 smmap-5.0.1 streamlit-1.29.0 tenacity-8.2.3 toml-0.10.2 toolz-0.12.0 tornado-6.4 typing-extensions-4.9.0 tzdata-2023.3 tzlocal-5.2 validators-0.22.0 zipp-3.17.0</w:t>
      </w:r>
    </w:p>
    <w:p w14:paraId="0646C7A9" w14:textId="77777777" w:rsidR="00C35E08" w:rsidRDefault="00C35E08" w:rsidP="00C35E08">
      <w:r>
        <w:t>(base) normoforan@Norms-MacBook-Air-2 CBDASH % streamlit hello</w:t>
      </w:r>
    </w:p>
    <w:p w14:paraId="646640C9" w14:textId="77777777" w:rsidR="00C35E08" w:rsidRDefault="00C35E08" w:rsidP="00C35E08"/>
    <w:p w14:paraId="41D0472C" w14:textId="77777777" w:rsidR="00C35E08" w:rsidRDefault="00C35E08" w:rsidP="00C35E08">
      <w:r>
        <w:t xml:space="preserve">      </w:t>
      </w:r>
      <w:r>
        <w:rPr>
          <w:rFonts w:ascii="Apple Color Emoji" w:hAnsi="Apple Color Emoji" w:cs="Apple Color Emoji"/>
        </w:rPr>
        <w:t>👋</w:t>
      </w:r>
      <w:r>
        <w:t xml:space="preserve"> Welcome to Streamlit!</w:t>
      </w:r>
    </w:p>
    <w:p w14:paraId="6E4728E4" w14:textId="77777777" w:rsidR="00C35E08" w:rsidRDefault="00C35E08" w:rsidP="00C35E08"/>
    <w:p w14:paraId="3AF89EBA" w14:textId="77777777" w:rsidR="00C35E08" w:rsidRDefault="00C35E08" w:rsidP="00C35E08">
      <w:r>
        <w:t xml:space="preserve">      If you’d like to receive helpful onboarding emails, news, offers, promotions,</w:t>
      </w:r>
    </w:p>
    <w:p w14:paraId="6EEE0E9F" w14:textId="77777777" w:rsidR="00C35E08" w:rsidRDefault="00C35E08" w:rsidP="00C35E08">
      <w:r>
        <w:t xml:space="preserve">      and the occasional swag, please enter your email address below. Otherwise,</w:t>
      </w:r>
    </w:p>
    <w:p w14:paraId="3DB3EDC9" w14:textId="77777777" w:rsidR="00C35E08" w:rsidRDefault="00C35E08" w:rsidP="00C35E08">
      <w:r>
        <w:t xml:space="preserve">      leave this field blank.</w:t>
      </w:r>
    </w:p>
    <w:p w14:paraId="3AB613CF" w14:textId="77777777" w:rsidR="00C35E08" w:rsidRDefault="00C35E08" w:rsidP="00C35E08"/>
    <w:p w14:paraId="7622B33A" w14:textId="77777777" w:rsidR="00C35E08" w:rsidRDefault="00C35E08" w:rsidP="00C35E08">
      <w:r>
        <w:t xml:space="preserve">      Email:  </w:t>
      </w:r>
    </w:p>
    <w:p w14:paraId="2C42BFC4" w14:textId="77777777" w:rsidR="00C35E08" w:rsidRDefault="00C35E08" w:rsidP="00C35E08"/>
    <w:p w14:paraId="17C39A3F" w14:textId="77777777" w:rsidR="00C35E08" w:rsidRDefault="00C35E08" w:rsidP="00C35E08">
      <w:r>
        <w:t xml:space="preserve">  You can find our privacy policy at https://streamlit.io/privacy-policy</w:t>
      </w:r>
    </w:p>
    <w:p w14:paraId="460126C6" w14:textId="77777777" w:rsidR="00C35E08" w:rsidRDefault="00C35E08" w:rsidP="00C35E08"/>
    <w:p w14:paraId="35394323" w14:textId="77777777" w:rsidR="00C35E08" w:rsidRDefault="00C35E08" w:rsidP="00C35E08">
      <w:r>
        <w:t xml:space="preserve">  Summary:</w:t>
      </w:r>
    </w:p>
    <w:p w14:paraId="70D15AF2" w14:textId="77777777" w:rsidR="00C35E08" w:rsidRDefault="00C35E08" w:rsidP="00C35E08">
      <w:r>
        <w:t xml:space="preserve">  - This </w:t>
      </w:r>
      <w:proofErr w:type="gramStart"/>
      <w:r>
        <w:t>open source</w:t>
      </w:r>
      <w:proofErr w:type="gramEnd"/>
      <w:r>
        <w:t xml:space="preserve"> library collects usage statistics.</w:t>
      </w:r>
    </w:p>
    <w:p w14:paraId="2A9AEFD3" w14:textId="77777777" w:rsidR="00C35E08" w:rsidRDefault="00C35E08" w:rsidP="00C35E08">
      <w:r>
        <w:t xml:space="preserve">  - We cannot see and do not store information contained inside Streamlit apps,</w:t>
      </w:r>
    </w:p>
    <w:p w14:paraId="14EF3983" w14:textId="77777777" w:rsidR="00C35E08" w:rsidRDefault="00C35E08" w:rsidP="00C35E08">
      <w:r>
        <w:t xml:space="preserve">    such as text, charts, images, etc.</w:t>
      </w:r>
    </w:p>
    <w:p w14:paraId="387E117C" w14:textId="77777777" w:rsidR="00C35E08" w:rsidRDefault="00C35E08" w:rsidP="00C35E08">
      <w:r>
        <w:t xml:space="preserve">  - Telemetry data is stored in servers in the United States.</w:t>
      </w:r>
    </w:p>
    <w:p w14:paraId="5771930B" w14:textId="77777777" w:rsidR="00C35E08" w:rsidRDefault="00C35E08" w:rsidP="00C35E08">
      <w:r>
        <w:t xml:space="preserve">  - If you'd like to opt out, add the following to ~/.streamlit/config.toml,</w:t>
      </w:r>
    </w:p>
    <w:p w14:paraId="3B22F466" w14:textId="77777777" w:rsidR="00C35E08" w:rsidRDefault="00C35E08" w:rsidP="00C35E08">
      <w:r>
        <w:t xml:space="preserve">    creating that file if necessary:</w:t>
      </w:r>
    </w:p>
    <w:p w14:paraId="4706BA02" w14:textId="77777777" w:rsidR="00C35E08" w:rsidRDefault="00C35E08" w:rsidP="00C35E08"/>
    <w:p w14:paraId="681AA71B" w14:textId="77777777" w:rsidR="00C35E08" w:rsidRDefault="00C35E08" w:rsidP="00C35E08">
      <w:r>
        <w:t xml:space="preserve">    [browser]</w:t>
      </w:r>
    </w:p>
    <w:p w14:paraId="6189A27B" w14:textId="77777777" w:rsidR="00C35E08" w:rsidRDefault="00C35E08" w:rsidP="00C35E08">
      <w:r>
        <w:t xml:space="preserve">    gatherUsageStats = false</w:t>
      </w:r>
    </w:p>
    <w:p w14:paraId="782B2332" w14:textId="77777777" w:rsidR="00C35E08" w:rsidRDefault="00C35E08" w:rsidP="00C35E08"/>
    <w:p w14:paraId="29F21F30" w14:textId="77777777" w:rsidR="00C35E08" w:rsidRDefault="00C35E08" w:rsidP="00C35E08"/>
    <w:p w14:paraId="48A34F2D" w14:textId="77777777" w:rsidR="00C35E08" w:rsidRDefault="00C35E08" w:rsidP="00C35E08">
      <w:r>
        <w:t xml:space="preserve">  Welcome to Streamlit. Check out our demo in your browser.</w:t>
      </w:r>
    </w:p>
    <w:p w14:paraId="3C2149EA" w14:textId="77777777" w:rsidR="00C35E08" w:rsidRDefault="00C35E08" w:rsidP="00C35E08"/>
    <w:p w14:paraId="641D644E" w14:textId="77777777" w:rsidR="00C35E08" w:rsidRDefault="00C35E08" w:rsidP="00C35E08">
      <w:r>
        <w:t xml:space="preserve">  Local URL: http://localhost:8501</w:t>
      </w:r>
    </w:p>
    <w:p w14:paraId="569DFD6B" w14:textId="77777777" w:rsidR="00C35E08" w:rsidRDefault="00C35E08" w:rsidP="00C35E08">
      <w:r>
        <w:lastRenderedPageBreak/>
        <w:t xml:space="preserve">  Network URL: http://192.168.1.33:8501</w:t>
      </w:r>
    </w:p>
    <w:p w14:paraId="060FE018" w14:textId="77777777" w:rsidR="00C35E08" w:rsidRDefault="00C35E08" w:rsidP="00C35E08"/>
    <w:p w14:paraId="2A14B39D" w14:textId="77777777" w:rsidR="00C35E08" w:rsidRDefault="00C35E08" w:rsidP="00C35E08">
      <w:r>
        <w:t xml:space="preserve">  Ready to create your own Python apps super quickly?</w:t>
      </w:r>
    </w:p>
    <w:p w14:paraId="773B5F08" w14:textId="77777777" w:rsidR="00C35E08" w:rsidRDefault="00C35E08" w:rsidP="00C35E08">
      <w:r>
        <w:t xml:space="preserve">  Head over to https://docs.streamlit.io</w:t>
      </w:r>
    </w:p>
    <w:p w14:paraId="3BB99D4F" w14:textId="77777777" w:rsidR="00C35E08" w:rsidRDefault="00C35E08" w:rsidP="00C35E08"/>
    <w:p w14:paraId="5AD4ACA6" w14:textId="77777777" w:rsidR="00C35E08" w:rsidRDefault="00C35E08" w:rsidP="00C35E08">
      <w:r>
        <w:t xml:space="preserve">  May you create awesome apps!</w:t>
      </w:r>
    </w:p>
    <w:p w14:paraId="2BF04B0D" w14:textId="77777777" w:rsidR="00C35E08" w:rsidRDefault="00C35E08" w:rsidP="00C35E08"/>
    <w:p w14:paraId="3C7BF708" w14:textId="77777777" w:rsidR="00C35E08" w:rsidRDefault="00C35E08" w:rsidP="00C35E08"/>
    <w:p w14:paraId="7AC0C86B" w14:textId="77777777" w:rsidR="00C35E08" w:rsidRDefault="00C35E08" w:rsidP="00C35E08">
      <w:r>
        <w:t xml:space="preserve">  For better performance, install the Watchdog module:</w:t>
      </w:r>
    </w:p>
    <w:p w14:paraId="50D59AE5" w14:textId="77777777" w:rsidR="00C35E08" w:rsidRDefault="00C35E08" w:rsidP="00C35E08"/>
    <w:p w14:paraId="2DA41DEE" w14:textId="77777777" w:rsidR="00C35E08" w:rsidRDefault="00C35E08" w:rsidP="00C35E08">
      <w:r>
        <w:t xml:space="preserve">  $ xcode-select --install</w:t>
      </w:r>
    </w:p>
    <w:p w14:paraId="0C1D0C08" w14:textId="77777777" w:rsidR="00C35E08" w:rsidRDefault="00C35E08" w:rsidP="00C35E08">
      <w:r>
        <w:t xml:space="preserve">  $ pip install watchdog</w:t>
      </w:r>
    </w:p>
    <w:p w14:paraId="516336D8" w14:textId="77777777" w:rsidR="00C35E08" w:rsidRDefault="00C35E08" w:rsidP="00C35E08">
      <w:r>
        <w:t xml:space="preserve">            </w:t>
      </w:r>
    </w:p>
    <w:p w14:paraId="663BCF30" w14:textId="77777777" w:rsidR="00C35E08" w:rsidRDefault="00C35E08" w:rsidP="00C35E08">
      <w:r>
        <w:t>xcode-select --install</w:t>
      </w:r>
    </w:p>
    <w:p w14:paraId="1F8852A9" w14:textId="77777777" w:rsidR="00C35E08" w:rsidRDefault="00C35E08" w:rsidP="00C35E08">
      <w:r>
        <w:t>^[</w:t>
      </w:r>
    </w:p>
    <w:p w14:paraId="4BD7D84A" w14:textId="77777777" w:rsidR="00C35E08" w:rsidRDefault="00C35E08" w:rsidP="00C35E08"/>
    <w:p w14:paraId="32915FE2" w14:textId="77777777" w:rsidR="00C35E08" w:rsidRDefault="00C35E08" w:rsidP="00C35E08"/>
    <w:p w14:paraId="0E182225" w14:textId="77777777" w:rsidR="00C35E08" w:rsidRDefault="00C35E08" w:rsidP="00C35E08">
      <w:r>
        <w:t xml:space="preserve">     </w:t>
      </w:r>
    </w:p>
    <w:p w14:paraId="4EE28C07" w14:textId="77777777" w:rsidR="00C35E08" w:rsidRDefault="00C35E08" w:rsidP="00C35E08">
      <w:r>
        <w:t>^C  Stopping...</w:t>
      </w:r>
    </w:p>
    <w:p w14:paraId="6422D749" w14:textId="77777777" w:rsidR="00C35E08" w:rsidRDefault="00C35E08" w:rsidP="00C35E08">
      <w:r>
        <w:t>(base) normoforan@Norms-MacBook-Air-2 CBDASH % xcode-select --install</w:t>
      </w:r>
    </w:p>
    <w:p w14:paraId="27A9F731" w14:textId="77777777" w:rsidR="00C35E08" w:rsidRDefault="00C35E08" w:rsidP="00C35E08">
      <w:r>
        <w:t>xcode-</w:t>
      </w:r>
      <w:proofErr w:type="gramStart"/>
      <w:r>
        <w:t>select:</w:t>
      </w:r>
      <w:proofErr w:type="gramEnd"/>
      <w:r>
        <w:t xml:space="preserve"> note: Command line tools are already installed. Use "Software Update" in System Settings or the softwareupdate command line interface to install updates</w:t>
      </w:r>
    </w:p>
    <w:p w14:paraId="3E7CED51" w14:textId="77777777" w:rsidR="00C35E08" w:rsidRDefault="00C35E08" w:rsidP="00C35E08">
      <w:r>
        <w:t>(base) normoforan@Norms-MacBook-Air-2 CBDASH % pip install watchdog</w:t>
      </w:r>
    </w:p>
    <w:p w14:paraId="59A90016" w14:textId="77777777" w:rsidR="00C35E08" w:rsidRDefault="00C35E08" w:rsidP="00C35E08">
      <w:r>
        <w:t>Collecting watchdog</w:t>
      </w:r>
    </w:p>
    <w:p w14:paraId="437526A8" w14:textId="77777777" w:rsidR="00C35E08" w:rsidRDefault="00C35E08" w:rsidP="00C35E08">
      <w:r>
        <w:t xml:space="preserve">  Downloading watchdog-3.0.0-cp311-cp311-macosx_11_0_arm64.whl (91 kB)</w:t>
      </w:r>
    </w:p>
    <w:p w14:paraId="0058CCA2" w14:textId="77777777" w:rsidR="00C35E08" w:rsidRDefault="00C35E08" w:rsidP="00C35E0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91.8/91.8 kB 1.3 MB/s eta 0:00:00</w:t>
      </w:r>
    </w:p>
    <w:p w14:paraId="69AF0EE8" w14:textId="77777777" w:rsidR="00C35E08" w:rsidRDefault="00C35E08" w:rsidP="00C35E08">
      <w:r>
        <w:t>Installing collected packages: watchdog</w:t>
      </w:r>
    </w:p>
    <w:p w14:paraId="7BDBD2FD" w14:textId="77777777" w:rsidR="00C35E08" w:rsidRDefault="00C35E08" w:rsidP="00C35E08">
      <w:r>
        <w:t>Successfully installed watchdog-3.0.0</w:t>
      </w:r>
    </w:p>
    <w:p w14:paraId="3B3A340A" w14:textId="77777777" w:rsidR="00C35E08" w:rsidRDefault="00C35E08" w:rsidP="00C35E08">
      <w:r>
        <w:t>(base) normoforan@Norms-MacBook-Air-2 CBDASH % source .venv/bin/activate</w:t>
      </w:r>
    </w:p>
    <w:p w14:paraId="42EB2E56" w14:textId="77777777" w:rsidR="00C35E08" w:rsidRDefault="00C35E08" w:rsidP="00C35E08">
      <w:r>
        <w:t>(.venv) (base) normoforan@Norms-MacBook-Air-2 CBDASH % deactivate</w:t>
      </w:r>
    </w:p>
    <w:p w14:paraId="535D76C0" w14:textId="77777777" w:rsidR="00C35E08" w:rsidRDefault="00C35E08" w:rsidP="00C35E08">
      <w:r>
        <w:t>(base) normoforan@Norms-MacBook-Air-2 CBDASH % activate</w:t>
      </w:r>
    </w:p>
    <w:p w14:paraId="43A197F7" w14:textId="77777777" w:rsidR="00C35E08" w:rsidRDefault="00C35E08" w:rsidP="00C35E08">
      <w:r>
        <w:t>(base) normoforan@Norms-MacBook-Air-2 CBDASH % source .venv/bin/activate</w:t>
      </w:r>
    </w:p>
    <w:p w14:paraId="5946C173" w14:textId="294FAE02" w:rsidR="00BC2E1F" w:rsidRDefault="00C35E08" w:rsidP="00C35E08">
      <w:r>
        <w:t>(.venv) (base) normoforan@Norms-MacBook-Air-2 CBDASH %</w:t>
      </w:r>
    </w:p>
    <w:sectPr w:rsidR="00BC2E1F" w:rsidSect="008D57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60" w:left="1440" w:header="635" w:footer="3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1D0C" w14:textId="77777777" w:rsidR="00E91517" w:rsidRDefault="00E91517" w:rsidP="007574C1">
      <w:r>
        <w:separator/>
      </w:r>
    </w:p>
  </w:endnote>
  <w:endnote w:type="continuationSeparator" w:id="0">
    <w:p w14:paraId="52C49062" w14:textId="77777777" w:rsidR="00E91517" w:rsidRDefault="00E91517" w:rsidP="0075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4E1F" w14:textId="77777777" w:rsidR="00C35E08" w:rsidRDefault="00C35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CC54" w14:textId="77777777" w:rsidR="008D570F" w:rsidRPr="008D570F" w:rsidRDefault="008D570F" w:rsidP="008D570F">
    <w:pPr>
      <w:pStyle w:val="Footer"/>
      <w:pBdr>
        <w:top w:val="single" w:sz="4" w:space="1" w:color="auto"/>
      </w:pBdr>
      <w:jc w:val="center"/>
      <w:rPr>
        <w:rFonts w:cstheme="minorHAnsi"/>
        <w:sz w:val="20"/>
        <w:szCs w:val="20"/>
      </w:rPr>
    </w:pPr>
    <w:r w:rsidRPr="008D570F">
      <w:rPr>
        <w:rFonts w:cstheme="minorHAnsi"/>
        <w:sz w:val="20"/>
        <w:szCs w:val="20"/>
      </w:rPr>
      <w:t xml:space="preserve">Page </w:t>
    </w:r>
    <w:r w:rsidRPr="008D570F">
      <w:rPr>
        <w:rFonts w:cstheme="minorHAnsi"/>
        <w:sz w:val="20"/>
        <w:szCs w:val="20"/>
      </w:rPr>
      <w:fldChar w:fldCharType="begin"/>
    </w:r>
    <w:r w:rsidRPr="008D570F">
      <w:rPr>
        <w:rFonts w:cstheme="minorHAnsi"/>
        <w:sz w:val="20"/>
        <w:szCs w:val="20"/>
      </w:rPr>
      <w:instrText xml:space="preserve"> PAGE </w:instrText>
    </w:r>
    <w:r w:rsidRPr="008D570F">
      <w:rPr>
        <w:rFonts w:cstheme="minorHAnsi"/>
        <w:sz w:val="20"/>
        <w:szCs w:val="20"/>
      </w:rPr>
      <w:fldChar w:fldCharType="separate"/>
    </w:r>
    <w:r w:rsidRPr="008D570F">
      <w:rPr>
        <w:rFonts w:cstheme="minorHAnsi"/>
        <w:noProof/>
        <w:sz w:val="20"/>
        <w:szCs w:val="20"/>
      </w:rPr>
      <w:t>1</w:t>
    </w:r>
    <w:r w:rsidRPr="008D570F">
      <w:rPr>
        <w:rFonts w:cstheme="minorHAnsi"/>
        <w:sz w:val="20"/>
        <w:szCs w:val="20"/>
      </w:rPr>
      <w:fldChar w:fldCharType="end"/>
    </w:r>
    <w:r w:rsidRPr="008D570F">
      <w:rPr>
        <w:rFonts w:cstheme="minorHAnsi"/>
        <w:sz w:val="20"/>
        <w:szCs w:val="20"/>
      </w:rPr>
      <w:t xml:space="preserve"> of </w:t>
    </w:r>
    <w:r w:rsidRPr="008D570F">
      <w:rPr>
        <w:rFonts w:cstheme="minorHAnsi"/>
        <w:sz w:val="20"/>
        <w:szCs w:val="20"/>
      </w:rPr>
      <w:fldChar w:fldCharType="begin"/>
    </w:r>
    <w:r w:rsidRPr="008D570F">
      <w:rPr>
        <w:rFonts w:cstheme="minorHAnsi"/>
        <w:sz w:val="20"/>
        <w:szCs w:val="20"/>
      </w:rPr>
      <w:instrText xml:space="preserve"> NUMPAGES </w:instrText>
    </w:r>
    <w:r w:rsidRPr="008D570F">
      <w:rPr>
        <w:rFonts w:cstheme="minorHAnsi"/>
        <w:sz w:val="20"/>
        <w:szCs w:val="20"/>
      </w:rPr>
      <w:fldChar w:fldCharType="separate"/>
    </w:r>
    <w:r w:rsidRPr="008D570F">
      <w:rPr>
        <w:rFonts w:cstheme="minorHAnsi"/>
        <w:noProof/>
        <w:sz w:val="20"/>
        <w:szCs w:val="20"/>
      </w:rPr>
      <w:t>1</w:t>
    </w:r>
    <w:r w:rsidRPr="008D570F">
      <w:rPr>
        <w:rFonts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4137" w14:textId="77777777" w:rsidR="00C35E08" w:rsidRDefault="00C35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C370" w14:textId="77777777" w:rsidR="00E91517" w:rsidRDefault="00E91517" w:rsidP="007574C1">
      <w:r>
        <w:separator/>
      </w:r>
    </w:p>
  </w:footnote>
  <w:footnote w:type="continuationSeparator" w:id="0">
    <w:p w14:paraId="7410FB81" w14:textId="77777777" w:rsidR="00E91517" w:rsidRDefault="00E91517" w:rsidP="0075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429D" w14:textId="77777777" w:rsidR="00C35E08" w:rsidRDefault="00C35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FF1E" w14:textId="1BED96F8" w:rsidR="00924D2D" w:rsidRPr="00924D2D" w:rsidRDefault="00C35E08">
    <w:pPr>
      <w:pStyle w:val="Header"/>
      <w:rPr>
        <w:sz w:val="32"/>
        <w:szCs w:val="32"/>
      </w:rPr>
    </w:pPr>
    <w:r>
      <w:rPr>
        <w:sz w:val="32"/>
        <w:szCs w:val="32"/>
      </w:rPr>
      <w:t>Streamlit installation – terminal</w:t>
    </w:r>
  </w:p>
  <w:p w14:paraId="40A010F1" w14:textId="77777777" w:rsidR="007574C1" w:rsidRPr="00924D2D" w:rsidRDefault="00E916D4" w:rsidP="00924D2D">
    <w:pPr>
      <w:pStyle w:val="Header"/>
      <w:pBdr>
        <w:bottom w:val="single" w:sz="12" w:space="1" w:color="auto"/>
      </w:pBdr>
      <w:rPr>
        <w:color w:val="0432FF"/>
      </w:rPr>
    </w:pPr>
    <w:r>
      <w:rPr>
        <w:color w:val="0432FF"/>
      </w:rPr>
      <w:fldChar w:fldCharType="begin"/>
    </w:r>
    <w:r>
      <w:rPr>
        <w:color w:val="0432FF"/>
      </w:rPr>
      <w:instrText xml:space="preserve"> DATE  \* MERGEFORMAT </w:instrText>
    </w:r>
    <w:r>
      <w:rPr>
        <w:color w:val="0432FF"/>
      </w:rPr>
      <w:fldChar w:fldCharType="separate"/>
    </w:r>
    <w:r w:rsidR="00C35E08">
      <w:rPr>
        <w:noProof/>
        <w:color w:val="0432FF"/>
      </w:rPr>
      <w:t>12/11/23</w:t>
    </w:r>
    <w:r>
      <w:rPr>
        <w:color w:val="0432FF"/>
      </w:rPr>
      <w:fldChar w:fldCharType="end"/>
    </w:r>
    <w:r w:rsidR="008D570F">
      <w:rPr>
        <w:color w:val="0432F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4F02" w14:textId="77777777" w:rsidR="00C35E08" w:rsidRDefault="00C35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117BA"/>
    <w:multiLevelType w:val="multilevel"/>
    <w:tmpl w:val="0409001D"/>
    <w:styleLink w:val="Norm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 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06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08"/>
    <w:rsid w:val="00004B16"/>
    <w:rsid w:val="0017678B"/>
    <w:rsid w:val="00225B7A"/>
    <w:rsid w:val="002A2D90"/>
    <w:rsid w:val="005A3500"/>
    <w:rsid w:val="007574C1"/>
    <w:rsid w:val="00763DA2"/>
    <w:rsid w:val="008D570F"/>
    <w:rsid w:val="008E27A1"/>
    <w:rsid w:val="00924D2D"/>
    <w:rsid w:val="00972130"/>
    <w:rsid w:val="00BC2E1F"/>
    <w:rsid w:val="00C35E08"/>
    <w:rsid w:val="00E91517"/>
    <w:rsid w:val="00E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9969"/>
  <w15:chartTrackingRefBased/>
  <w15:docId w15:val="{C63E71CF-E439-6E4C-A1F3-D7A5A61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Style">
    <w:name w:val="NormStyle"/>
    <w:uiPriority w:val="99"/>
    <w:rsid w:val="00225B7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57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4C1"/>
  </w:style>
  <w:style w:type="paragraph" w:styleId="Footer">
    <w:name w:val="footer"/>
    <w:basedOn w:val="Normal"/>
    <w:link w:val="FooterChar"/>
    <w:uiPriority w:val="99"/>
    <w:unhideWhenUsed/>
    <w:rsid w:val="00757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moforan/Library/Group%20Containers/UBF8T346G9.Office/User%20Content.localized/Templates.localized/Data%20capture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69D43-8B17-9A47-B0FF-BEB5F081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capture template2.dotx</Template>
  <TotalTime>2</TotalTime>
  <Pages>8</Pages>
  <Words>3019</Words>
  <Characters>17213</Characters>
  <Application>Microsoft Office Word</Application>
  <DocSecurity>0</DocSecurity>
  <Lines>143</Lines>
  <Paragraphs>40</Paragraphs>
  <ScaleCrop>false</ScaleCrop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O'Foran</dc:creator>
  <cp:keywords/>
  <dc:description/>
  <cp:lastModifiedBy>Norm O'Foran</cp:lastModifiedBy>
  <cp:revision>1</cp:revision>
  <dcterms:created xsi:type="dcterms:W3CDTF">2023-12-11T22:57:00Z</dcterms:created>
  <dcterms:modified xsi:type="dcterms:W3CDTF">2023-12-11T22:59:00Z</dcterms:modified>
</cp:coreProperties>
</file>